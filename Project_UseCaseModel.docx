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93" w:rsidRPr="00D047E9" w:rsidRDefault="00B8066F">
      <w:pPr>
        <w:pStyle w:val="Title"/>
        <w:jc w:val="right"/>
        <w:rPr>
          <w:rFonts w:ascii="Times New Roman" w:hAnsi="Times New Roman"/>
        </w:rPr>
      </w:pPr>
      <w:r w:rsidRPr="00B8066F">
        <w:rPr>
          <w:rFonts w:ascii="Times New Roman" w:hAnsi="Times New Roman"/>
        </w:rPr>
        <w:t>Pet Hotel</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&lt;dd/mmm/yy&gt;</w:t>
            </w:r>
          </w:p>
        </w:tc>
        <w:tc>
          <w:tcPr>
            <w:tcW w:w="1152" w:type="dxa"/>
          </w:tcPr>
          <w:p w:rsidR="008C4393" w:rsidRPr="00D047E9" w:rsidRDefault="00570E86">
            <w:pPr>
              <w:pStyle w:val="Tabletext"/>
            </w:pPr>
            <w:r w:rsidRPr="00D047E9">
              <w:t>&lt;x.x&gt;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DE2A19"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E2A1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5F10C4">
        <w:rPr>
          <w:noProof/>
        </w:rPr>
        <w:t>4</w:t>
      </w:r>
      <w:r w:rsidRPr="00D047E9">
        <w:rPr>
          <w:noProof/>
        </w:rPr>
        <w:fldChar w:fldCharType="end"/>
      </w:r>
    </w:p>
    <w:p w:rsidR="00D047E9" w:rsidRPr="00DE2A19" w:rsidRDefault="00D047E9">
      <w:pPr>
        <w:pStyle w:val="TOC1"/>
        <w:tabs>
          <w:tab w:val="left" w:pos="432"/>
        </w:tabs>
        <w:rPr>
          <w:noProof/>
          <w:sz w:val="22"/>
          <w:szCs w:val="22"/>
        </w:rPr>
      </w:pPr>
      <w:r w:rsidRPr="00D047E9">
        <w:rPr>
          <w:noProof/>
        </w:rPr>
        <w:t>2.</w:t>
      </w:r>
      <w:r w:rsidRPr="00DE2A19">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005F10C4">
        <w:rPr>
          <w:noProof/>
        </w:rPr>
        <w:t>5</w:t>
      </w:r>
      <w:r w:rsidR="0056530F" w:rsidRPr="00D047E9">
        <w:rPr>
          <w:noProof/>
        </w:rPr>
        <w:fldChar w:fldCharType="end"/>
      </w:r>
    </w:p>
    <w:p w:rsidR="006C44C8" w:rsidRDefault="0056530F">
      <w:pPr>
        <w:pStyle w:val="Title"/>
        <w:rPr>
          <w:rFonts w:ascii="Times New Roman" w:hAnsi="Times New Roman"/>
          <w:sz w:val="20"/>
        </w:rPr>
      </w:pPr>
      <w:r w:rsidRPr="00D047E9">
        <w:rPr>
          <w:rFonts w:ascii="Times New Roman" w:hAnsi="Times New Roman"/>
          <w:sz w:val="20"/>
        </w:rPr>
        <w:fldChar w:fldCharType="end"/>
      </w:r>
    </w:p>
    <w:p w:rsidR="008C4393" w:rsidRPr="00D047E9" w:rsidRDefault="00570E86">
      <w:pPr>
        <w:pStyle w:val="Title"/>
        <w:rPr>
          <w:rFonts w:ascii="Times New Roman" w:hAnsi="Times New Roman"/>
        </w:rPr>
      </w:pPr>
      <w:r w:rsidRPr="00D047E9">
        <w:rPr>
          <w:rFonts w:ascii="Times New Roman" w:hAnsi="Times New Roman"/>
        </w:rPr>
        <w:br w:type="page"/>
      </w:r>
      <w:r w:rsidR="00624700">
        <w:lastRenderedPageBreak/>
        <w:fldChar w:fldCharType="begin"/>
      </w:r>
      <w:r w:rsidR="00624700">
        <w:instrText xml:space="preserve">title  \* Mergeformat </w:instrText>
      </w:r>
      <w:r w:rsidR="00624700">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624700">
        <w:rPr>
          <w:rFonts w:ascii="Times New Roman" w:hAnsi="Times New Roman"/>
        </w:rPr>
        <w:fldChar w:fldCharType="end"/>
      </w:r>
      <w:bookmarkStart w:id="0" w:name="_Toc423410237"/>
      <w:bookmarkStart w:id="1" w:name="_Toc425054503"/>
      <w:r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8C4393" w:rsidRDefault="008C4393" w:rsidP="00D047E9">
      <w:pPr>
        <w:pStyle w:val="InfoBlue"/>
      </w:pPr>
    </w:p>
    <w:p w:rsidR="00C248CA" w:rsidRPr="00E25E0C" w:rsidRDefault="00C248CA" w:rsidP="00C248CA">
      <w:pPr>
        <w:pStyle w:val="BodyText"/>
        <w:rPr>
          <w:sz w:val="24"/>
        </w:rPr>
      </w:pPr>
      <w:r w:rsidRPr="00E25E0C">
        <w:rPr>
          <w:sz w:val="24"/>
        </w:rPr>
        <w:t>The actors of this application a</w:t>
      </w:r>
      <w:r w:rsidR="00B5120C">
        <w:rPr>
          <w:sz w:val="24"/>
        </w:rPr>
        <w:t xml:space="preserve">re: Client </w:t>
      </w:r>
      <w:r w:rsidR="00E25E0C">
        <w:rPr>
          <w:sz w:val="24"/>
        </w:rPr>
        <w:t>and</w:t>
      </w:r>
      <w:r w:rsidRPr="00E25E0C">
        <w:rPr>
          <w:sz w:val="24"/>
        </w:rPr>
        <w:t xml:space="preserve"> Staff.</w:t>
      </w:r>
    </w:p>
    <w:p w:rsidR="00C248CA" w:rsidRPr="00041729" w:rsidRDefault="00C248CA" w:rsidP="00C248CA">
      <w:pPr>
        <w:spacing w:line="240" w:lineRule="auto"/>
        <w:ind w:firstLine="720"/>
        <w:jc w:val="both"/>
        <w:rPr>
          <w:sz w:val="24"/>
        </w:rPr>
      </w:pPr>
      <w:r w:rsidRPr="00041729">
        <w:rPr>
          <w:sz w:val="24"/>
        </w:rPr>
        <w:t xml:space="preserve">Use case: </w:t>
      </w:r>
      <w:r w:rsidR="00041729">
        <w:rPr>
          <w:sz w:val="24"/>
        </w:rPr>
        <w:t>Add animal</w:t>
      </w:r>
    </w:p>
    <w:p w:rsidR="00C248CA" w:rsidRPr="00041729" w:rsidRDefault="00C248CA" w:rsidP="00C248CA">
      <w:pPr>
        <w:spacing w:line="240" w:lineRule="auto"/>
        <w:ind w:firstLine="720"/>
        <w:jc w:val="both"/>
        <w:rPr>
          <w:sz w:val="24"/>
        </w:rPr>
      </w:pPr>
      <w:r w:rsidRPr="00041729">
        <w:rPr>
          <w:sz w:val="24"/>
        </w:rPr>
        <w:t xml:space="preserve">Level: </w:t>
      </w:r>
      <w:r w:rsidR="00041729" w:rsidRPr="00041729">
        <w:rPr>
          <w:sz w:val="24"/>
        </w:rPr>
        <w:t>user-goal level</w:t>
      </w:r>
    </w:p>
    <w:p w:rsidR="00C248CA" w:rsidRPr="00041729" w:rsidRDefault="00C248CA" w:rsidP="00C248CA">
      <w:pPr>
        <w:spacing w:line="240" w:lineRule="auto"/>
        <w:ind w:firstLine="720"/>
        <w:jc w:val="both"/>
        <w:rPr>
          <w:sz w:val="24"/>
        </w:rPr>
      </w:pPr>
      <w:r w:rsidRPr="00041729">
        <w:rPr>
          <w:sz w:val="24"/>
        </w:rPr>
        <w:t xml:space="preserve">Primary actor: </w:t>
      </w:r>
      <w:r w:rsidR="00041729">
        <w:rPr>
          <w:sz w:val="24"/>
        </w:rPr>
        <w:t>client</w:t>
      </w:r>
    </w:p>
    <w:p w:rsidR="00C248CA" w:rsidRPr="00041729" w:rsidRDefault="00C248CA" w:rsidP="00C248CA">
      <w:pPr>
        <w:spacing w:line="240" w:lineRule="auto"/>
        <w:ind w:left="720"/>
        <w:jc w:val="both"/>
        <w:rPr>
          <w:sz w:val="24"/>
        </w:rPr>
      </w:pPr>
      <w:r w:rsidRPr="00041729">
        <w:rPr>
          <w:sz w:val="24"/>
        </w:rPr>
        <w:t xml:space="preserve">Main success scenario: </w:t>
      </w:r>
      <w:r w:rsidR="008B56F9">
        <w:rPr>
          <w:sz w:val="24"/>
        </w:rPr>
        <w:t xml:space="preserve">Register, Login, press </w:t>
      </w:r>
      <w:r w:rsidR="00041729">
        <w:rPr>
          <w:sz w:val="24"/>
        </w:rPr>
        <w:t>Add animal Button, introduce the details for their animal, add animal, success.</w:t>
      </w:r>
    </w:p>
    <w:p w:rsidR="00C248CA" w:rsidRPr="00041729" w:rsidRDefault="00C248CA" w:rsidP="00C248CA">
      <w:pPr>
        <w:spacing w:line="240" w:lineRule="auto"/>
        <w:ind w:left="720"/>
        <w:jc w:val="both"/>
        <w:rPr>
          <w:sz w:val="24"/>
        </w:rPr>
      </w:pPr>
      <w:r w:rsidRPr="00041729">
        <w:rPr>
          <w:sz w:val="24"/>
        </w:rPr>
        <w:t xml:space="preserve">Extensions: </w:t>
      </w:r>
      <w:r w:rsidR="00041729">
        <w:rPr>
          <w:sz w:val="24"/>
        </w:rPr>
        <w:t>when the client introduces the details of their animal, some input might be wrong, so an error message will appear.</w:t>
      </w:r>
    </w:p>
    <w:p w:rsidR="00C248CA" w:rsidRPr="00041729" w:rsidRDefault="00C248CA" w:rsidP="00C248CA">
      <w:pPr>
        <w:pStyle w:val="BodyText"/>
      </w:pPr>
    </w:p>
    <w:p w:rsidR="00C248CA" w:rsidRPr="00041729" w:rsidRDefault="00C248CA" w:rsidP="00C248CA">
      <w:pPr>
        <w:spacing w:line="240" w:lineRule="auto"/>
        <w:ind w:firstLine="720"/>
        <w:jc w:val="both"/>
        <w:rPr>
          <w:sz w:val="24"/>
        </w:rPr>
      </w:pPr>
      <w:r w:rsidRPr="00041729">
        <w:rPr>
          <w:sz w:val="24"/>
        </w:rPr>
        <w:t xml:space="preserve">Use case: </w:t>
      </w:r>
      <w:r w:rsidR="00041729">
        <w:rPr>
          <w:sz w:val="24"/>
        </w:rPr>
        <w:t>add Animal</w:t>
      </w:r>
    </w:p>
    <w:p w:rsidR="00C248CA" w:rsidRPr="00041729" w:rsidRDefault="00C248CA" w:rsidP="00C248CA">
      <w:pPr>
        <w:spacing w:line="240" w:lineRule="auto"/>
        <w:ind w:firstLine="720"/>
        <w:jc w:val="both"/>
        <w:rPr>
          <w:sz w:val="24"/>
        </w:rPr>
      </w:pPr>
      <w:r w:rsidRPr="00041729">
        <w:rPr>
          <w:sz w:val="24"/>
        </w:rPr>
        <w:t>Level: user-goal level</w:t>
      </w:r>
    </w:p>
    <w:p w:rsidR="00C248CA" w:rsidRPr="00041729" w:rsidRDefault="00C248CA" w:rsidP="00C248CA">
      <w:pPr>
        <w:spacing w:line="240" w:lineRule="auto"/>
        <w:ind w:firstLine="720"/>
        <w:jc w:val="both"/>
        <w:rPr>
          <w:sz w:val="24"/>
        </w:rPr>
      </w:pPr>
      <w:r w:rsidRPr="00041729">
        <w:rPr>
          <w:sz w:val="24"/>
        </w:rPr>
        <w:t>Primary actor</w:t>
      </w:r>
      <w:r w:rsidR="008B56F9">
        <w:rPr>
          <w:sz w:val="24"/>
        </w:rPr>
        <w:t>: manager</w:t>
      </w:r>
    </w:p>
    <w:p w:rsidR="00C248CA" w:rsidRPr="00041729" w:rsidRDefault="00C248CA" w:rsidP="00C248CA">
      <w:pPr>
        <w:spacing w:line="240" w:lineRule="auto"/>
        <w:ind w:left="720"/>
        <w:jc w:val="both"/>
        <w:rPr>
          <w:sz w:val="24"/>
        </w:rPr>
      </w:pPr>
      <w:r w:rsidRPr="00041729">
        <w:rPr>
          <w:sz w:val="24"/>
        </w:rPr>
        <w:t xml:space="preserve">Main success scenario: </w:t>
      </w:r>
      <w:r w:rsidR="008360DE">
        <w:rPr>
          <w:sz w:val="24"/>
        </w:rPr>
        <w:t>Register as admin, login, press validate registration</w:t>
      </w:r>
      <w:r w:rsidR="003C503A">
        <w:rPr>
          <w:sz w:val="24"/>
        </w:rPr>
        <w:t>s</w:t>
      </w:r>
      <w:r w:rsidR="008360DE">
        <w:rPr>
          <w:sz w:val="24"/>
        </w:rPr>
        <w:t>, validate registration</w:t>
      </w:r>
      <w:r w:rsidR="00B27F8E">
        <w:rPr>
          <w:sz w:val="24"/>
        </w:rPr>
        <w:t xml:space="preserve"> for cho</w:t>
      </w:r>
      <w:r w:rsidR="003C503A">
        <w:rPr>
          <w:sz w:val="24"/>
        </w:rPr>
        <w:t>sen animal</w:t>
      </w:r>
      <w:r w:rsidR="008360DE">
        <w:rPr>
          <w:sz w:val="24"/>
        </w:rPr>
        <w:t>, add</w:t>
      </w:r>
      <w:r w:rsidR="003C503A">
        <w:rPr>
          <w:sz w:val="24"/>
        </w:rPr>
        <w:t xml:space="preserve"> animal, success.</w:t>
      </w:r>
    </w:p>
    <w:p w:rsidR="00C248CA" w:rsidRPr="00041729" w:rsidRDefault="00C248CA" w:rsidP="00C248CA">
      <w:pPr>
        <w:spacing w:line="240" w:lineRule="auto"/>
        <w:ind w:left="720"/>
        <w:jc w:val="both"/>
        <w:rPr>
          <w:sz w:val="24"/>
        </w:rPr>
      </w:pPr>
      <w:r w:rsidRPr="00041729">
        <w:rPr>
          <w:sz w:val="24"/>
        </w:rPr>
        <w:t>Extensions: &lt;alternate scenarios of success or failure&gt;</w:t>
      </w:r>
    </w:p>
    <w:p w:rsidR="00C248CA" w:rsidRPr="00041729" w:rsidRDefault="00C248CA" w:rsidP="00C248CA">
      <w:pPr>
        <w:pStyle w:val="BodyText"/>
      </w:pPr>
    </w:p>
    <w:p w:rsidR="00C248CA" w:rsidRPr="00041729" w:rsidRDefault="00C248CA" w:rsidP="00C248CA">
      <w:pPr>
        <w:spacing w:line="240" w:lineRule="auto"/>
        <w:ind w:firstLine="720"/>
        <w:jc w:val="both"/>
        <w:rPr>
          <w:sz w:val="24"/>
        </w:rPr>
      </w:pPr>
      <w:r w:rsidRPr="00041729">
        <w:rPr>
          <w:sz w:val="24"/>
        </w:rPr>
        <w:t xml:space="preserve">Use case: </w:t>
      </w:r>
      <w:r w:rsidR="00B27F8E">
        <w:rPr>
          <w:sz w:val="24"/>
        </w:rPr>
        <w:t>Add service</w:t>
      </w:r>
    </w:p>
    <w:p w:rsidR="00C248CA" w:rsidRPr="00041729" w:rsidRDefault="00C248CA" w:rsidP="00C248CA">
      <w:pPr>
        <w:spacing w:line="240" w:lineRule="auto"/>
        <w:ind w:firstLine="720"/>
        <w:jc w:val="both"/>
        <w:rPr>
          <w:sz w:val="24"/>
        </w:rPr>
      </w:pPr>
      <w:r w:rsidRPr="00041729">
        <w:rPr>
          <w:sz w:val="24"/>
        </w:rPr>
        <w:t>Level: user-goal level</w:t>
      </w:r>
    </w:p>
    <w:p w:rsidR="00C248CA" w:rsidRPr="00041729" w:rsidRDefault="00C248CA" w:rsidP="00C248CA">
      <w:pPr>
        <w:spacing w:line="240" w:lineRule="auto"/>
        <w:ind w:firstLine="720"/>
        <w:jc w:val="both"/>
        <w:rPr>
          <w:sz w:val="24"/>
        </w:rPr>
      </w:pPr>
      <w:r w:rsidRPr="00041729">
        <w:rPr>
          <w:sz w:val="24"/>
        </w:rPr>
        <w:t xml:space="preserve">Primary actor: </w:t>
      </w:r>
      <w:r w:rsidR="00B27F8E">
        <w:rPr>
          <w:sz w:val="24"/>
        </w:rPr>
        <w:t>staff</w:t>
      </w:r>
    </w:p>
    <w:p w:rsidR="00B27F8E" w:rsidRDefault="00C248CA" w:rsidP="00C248CA">
      <w:pPr>
        <w:spacing w:line="240" w:lineRule="auto"/>
        <w:ind w:left="720"/>
        <w:jc w:val="both"/>
        <w:rPr>
          <w:sz w:val="24"/>
        </w:rPr>
      </w:pPr>
      <w:r w:rsidRPr="00041729">
        <w:rPr>
          <w:sz w:val="24"/>
        </w:rPr>
        <w:t xml:space="preserve">Main success scenario: </w:t>
      </w:r>
      <w:r w:rsidR="00B27F8E">
        <w:rPr>
          <w:sz w:val="24"/>
        </w:rPr>
        <w:t>Register as staff, login, press add service, choose animal, add service to that animal, success.</w:t>
      </w:r>
    </w:p>
    <w:p w:rsidR="00C248CA" w:rsidRPr="00041729" w:rsidRDefault="00C248CA" w:rsidP="00C248CA">
      <w:pPr>
        <w:spacing w:line="240" w:lineRule="auto"/>
        <w:ind w:left="720"/>
        <w:jc w:val="both"/>
        <w:rPr>
          <w:sz w:val="24"/>
        </w:rPr>
      </w:pPr>
      <w:r w:rsidRPr="00041729">
        <w:rPr>
          <w:sz w:val="24"/>
        </w:rPr>
        <w:t xml:space="preserve">Extensions: </w:t>
      </w:r>
      <w:r w:rsidR="00B27F8E">
        <w:rPr>
          <w:sz w:val="24"/>
        </w:rPr>
        <w:t>when you introduce the input for the animal or for the service, the input might be wrong, or your staff account can’t make some services, so an error message will appear.</w:t>
      </w:r>
    </w:p>
    <w:p w:rsidR="00C248CA" w:rsidRPr="00C248CA" w:rsidRDefault="00C248CA" w:rsidP="00C248CA">
      <w:pPr>
        <w:pStyle w:val="BodyText"/>
      </w:pPr>
    </w:p>
    <w:p w:rsidR="00B25804" w:rsidRDefault="00B25804" w:rsidP="00B25804">
      <w:pPr>
        <w:pStyle w:val="Heading1"/>
        <w:widowControl/>
        <w:numPr>
          <w:ilvl w:val="0"/>
          <w:numId w:val="0"/>
        </w:numPr>
        <w:ind w:left="720"/>
        <w:rPr>
          <w:rFonts w:ascii="Times New Roman" w:hAnsi="Times New Roman"/>
        </w:rPr>
      </w:pPr>
      <w:bookmarkStart w:id="5" w:name="_Toc254773291"/>
      <w:bookmarkEnd w:id="3"/>
      <w:bookmarkEnd w:id="4"/>
    </w:p>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Default="00B25804" w:rsidP="00B25804"/>
    <w:p w:rsidR="00B25804" w:rsidRPr="00B25804" w:rsidRDefault="00B25804" w:rsidP="00B25804"/>
    <w:p w:rsidR="00B25804" w:rsidRDefault="00B25804" w:rsidP="00B25804">
      <w:pPr>
        <w:pStyle w:val="Heading1"/>
        <w:widowControl/>
        <w:numPr>
          <w:ilvl w:val="0"/>
          <w:numId w:val="0"/>
        </w:numPr>
        <w:ind w:left="720"/>
        <w:rPr>
          <w:rFonts w:ascii="Times New Roman" w:hAnsi="Times New Roman"/>
        </w:rPr>
      </w:pPr>
    </w:p>
    <w:p w:rsidR="008C4393" w:rsidRPr="00D047E9" w:rsidRDefault="00D047E9">
      <w:pPr>
        <w:pStyle w:val="Heading1"/>
        <w:widowControl/>
        <w:rPr>
          <w:rFonts w:ascii="Times New Roman" w:hAnsi="Times New Roman"/>
        </w:rPr>
      </w:pPr>
      <w:r w:rsidRPr="00D047E9">
        <w:rPr>
          <w:rFonts w:ascii="Times New Roman" w:hAnsi="Times New Roman"/>
        </w:rPr>
        <w:t>UML Use-Case Diagrams</w:t>
      </w:r>
      <w:bookmarkEnd w:id="5"/>
    </w:p>
    <w:p w:rsidR="006C44C8" w:rsidRDefault="006C44C8" w:rsidP="006C44C8">
      <w:pPr>
        <w:pStyle w:val="BodyText"/>
      </w:pPr>
    </w:p>
    <w:p w:rsidR="006C44C8" w:rsidRDefault="006C44C8" w:rsidP="006C44C8">
      <w:pPr>
        <w:pStyle w:val="BodyText"/>
        <w:rPr>
          <w:b/>
          <w:sz w:val="22"/>
        </w:rPr>
      </w:pPr>
      <w:r w:rsidRPr="006C44C8">
        <w:rPr>
          <w:b/>
          <w:sz w:val="22"/>
        </w:rPr>
        <w:t>Client Use-Case:</w:t>
      </w:r>
    </w:p>
    <w:p w:rsidR="006C44C8" w:rsidRDefault="006C44C8" w:rsidP="006C44C8">
      <w:pPr>
        <w:pStyle w:val="BodyText"/>
        <w:rPr>
          <w:b/>
          <w:sz w:val="22"/>
        </w:rPr>
      </w:pPr>
    </w:p>
    <w:p w:rsidR="006C44C8" w:rsidRDefault="00B5120C" w:rsidP="006C44C8">
      <w:pPr>
        <w:pStyle w:val="BodyText"/>
        <w:rPr>
          <w:b/>
          <w:sz w:val="22"/>
        </w:rPr>
      </w:pPr>
      <w:bookmarkStart w:id="6" w:name="_GoBack"/>
      <w:bookmarkEnd w:id="6"/>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14.5pt;height:248.25pt">
            <v:imagedata r:id="rId8" o:title="Untitled Diagramssss"/>
          </v:shape>
        </w:pict>
      </w:r>
    </w:p>
    <w:p w:rsidR="006C44C8" w:rsidRPr="006C44C8" w:rsidRDefault="006C44C8" w:rsidP="006C44C8">
      <w:pPr>
        <w:pStyle w:val="BodyText"/>
        <w:rPr>
          <w:b/>
          <w:sz w:val="22"/>
        </w:rPr>
      </w:pPr>
    </w:p>
    <w:p w:rsidR="006C44C8" w:rsidRDefault="006C44C8" w:rsidP="006C44C8">
      <w:pPr>
        <w:pStyle w:val="BodyText"/>
        <w:rPr>
          <w:b/>
          <w:sz w:val="22"/>
        </w:rPr>
      </w:pPr>
      <w:r w:rsidRPr="006C44C8">
        <w:rPr>
          <w:b/>
          <w:sz w:val="22"/>
        </w:rPr>
        <w:t>Staff Use-Case:</w:t>
      </w:r>
    </w:p>
    <w:p w:rsidR="006C44C8" w:rsidRDefault="006C44C8" w:rsidP="006C44C8">
      <w:pPr>
        <w:pStyle w:val="BodyText"/>
        <w:rPr>
          <w:b/>
          <w:sz w:val="22"/>
        </w:rPr>
      </w:pPr>
    </w:p>
    <w:p w:rsidR="006C44C8" w:rsidRPr="006C44C8" w:rsidRDefault="00B5120C" w:rsidP="006C44C8">
      <w:pPr>
        <w:pStyle w:val="BodyText"/>
        <w:rPr>
          <w:b/>
          <w:sz w:val="22"/>
        </w:rPr>
      </w:pPr>
      <w:r>
        <w:rPr>
          <w:b/>
          <w:sz w:val="22"/>
        </w:rPr>
        <w:pict>
          <v:shape id="_x0000_i1030" type="#_x0000_t75" style="width:210.75pt;height:173.25pt">
            <v:imagedata r:id="rId9" o:title="Untitled Diagrameee"/>
          </v:shape>
        </w:pict>
      </w:r>
    </w:p>
    <w:sectPr w:rsidR="006C44C8" w:rsidRPr="006C44C8"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700" w:rsidRDefault="00624700">
      <w:pPr>
        <w:spacing w:line="240" w:lineRule="auto"/>
      </w:pPr>
      <w:r>
        <w:separator/>
      </w:r>
    </w:p>
  </w:endnote>
  <w:endnote w:type="continuationSeparator" w:id="0">
    <w:p w:rsidR="00624700" w:rsidRDefault="00624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624700">
            <w:fldChar w:fldCharType="begin"/>
          </w:r>
          <w:r w:rsidR="00624700">
            <w:instrText xml:space="preserve"> DOCPROPERTY "Company"  \* MERGEFORMAT </w:instrText>
          </w:r>
          <w:r w:rsidR="00624700">
            <w:fldChar w:fldCharType="separate"/>
          </w:r>
          <w:r w:rsidR="0004741B">
            <w:t>&lt;Student</w:t>
          </w:r>
          <w:r w:rsidR="000916B9">
            <w:t xml:space="preserve"> Name&gt;</w:t>
          </w:r>
          <w:r w:rsidR="00624700">
            <w:fldChar w:fldCharType="end"/>
          </w:r>
          <w:r w:rsidR="00570E86">
            <w:t xml:space="preserve">, </w:t>
          </w:r>
          <w:r>
            <w:fldChar w:fldCharType="begin"/>
          </w:r>
          <w:r w:rsidR="00570E86">
            <w:instrText xml:space="preserve"> DATE \@ "yyyy" </w:instrText>
          </w:r>
          <w:r>
            <w:fldChar w:fldCharType="separate"/>
          </w:r>
          <w:r w:rsidR="00B5120C">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B5120C">
            <w:rPr>
              <w:rStyle w:val="PageNumber"/>
              <w:noProof/>
            </w:rPr>
            <w:t>5</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700" w:rsidRDefault="00624700">
      <w:pPr>
        <w:spacing w:line="240" w:lineRule="auto"/>
      </w:pPr>
      <w:r>
        <w:separator/>
      </w:r>
    </w:p>
  </w:footnote>
  <w:footnote w:type="continuationSeparator" w:id="0">
    <w:p w:rsidR="00624700" w:rsidRDefault="00624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93" w:rsidRDefault="008C4393">
    <w:pPr>
      <w:rPr>
        <w:sz w:val="24"/>
      </w:rPr>
    </w:pPr>
  </w:p>
  <w:p w:rsidR="008C4393" w:rsidRDefault="008C4393">
    <w:pPr>
      <w:pBdr>
        <w:top w:val="single" w:sz="6" w:space="1" w:color="auto"/>
      </w:pBdr>
      <w:rPr>
        <w:sz w:val="24"/>
      </w:rPr>
    </w:pPr>
  </w:p>
  <w:p w:rsidR="008C4393" w:rsidRDefault="00B8066F">
    <w:pPr>
      <w:pBdr>
        <w:bottom w:val="single" w:sz="6" w:space="1" w:color="auto"/>
      </w:pBdr>
      <w:jc w:val="right"/>
    </w:pPr>
    <w:r>
      <w:t>Campean Casiana Stefana</w:t>
    </w:r>
  </w:p>
  <w:p w:rsidR="0004741B" w:rsidRDefault="00B8066F" w:rsidP="0004741B">
    <w:pPr>
      <w:pBdr>
        <w:bottom w:val="single" w:sz="6" w:space="1" w:color="auto"/>
      </w:pBdr>
      <w:jc w:val="right"/>
      <w:rPr>
        <w:rFonts w:ascii="Arial" w:hAnsi="Arial"/>
        <w:b/>
        <w:sz w:val="36"/>
      </w:rPr>
    </w:pPr>
    <w:r>
      <w:t>30238</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624700">
          <w:r>
            <w:fldChar w:fldCharType="begin"/>
          </w:r>
          <w:r>
            <w:instrText xml:space="preserve">subject  \* Mergeformat </w:instrText>
          </w:r>
          <w:r>
            <w:fldChar w:fldCharType="separate"/>
          </w:r>
          <w:r w:rsidR="000916B9">
            <w:t>&lt;Project Name&gt;</w:t>
          </w:r>
          <w:r>
            <w:fldChar w:fldCharType="end"/>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
            <w:t xml:space="preserve">  Date:  &lt;dd/mmm/yy&gt;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1729"/>
    <w:rsid w:val="0004741B"/>
    <w:rsid w:val="000916B9"/>
    <w:rsid w:val="002D02EB"/>
    <w:rsid w:val="003C503A"/>
    <w:rsid w:val="0056530F"/>
    <w:rsid w:val="00570E86"/>
    <w:rsid w:val="005F10C4"/>
    <w:rsid w:val="00624700"/>
    <w:rsid w:val="00664E4B"/>
    <w:rsid w:val="006C44C8"/>
    <w:rsid w:val="006C543D"/>
    <w:rsid w:val="008360DE"/>
    <w:rsid w:val="008B56F9"/>
    <w:rsid w:val="008C4393"/>
    <w:rsid w:val="0090593F"/>
    <w:rsid w:val="00B25804"/>
    <w:rsid w:val="00B27F8E"/>
    <w:rsid w:val="00B5120C"/>
    <w:rsid w:val="00B8066F"/>
    <w:rsid w:val="00C248CA"/>
    <w:rsid w:val="00C709E3"/>
    <w:rsid w:val="00CA11DF"/>
    <w:rsid w:val="00D047E9"/>
    <w:rsid w:val="00D720D3"/>
    <w:rsid w:val="00DE009A"/>
    <w:rsid w:val="00DE2A19"/>
    <w:rsid w:val="00E25E0C"/>
    <w:rsid w:val="00EA43F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22460"/>
  <w15:docId w15:val="{6253E371-84D6-4541-AF8E-7F4FC9B0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324</TotalTime>
  <Pages>5</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Casiana Campean</cp:lastModifiedBy>
  <cp:revision>12</cp:revision>
  <dcterms:created xsi:type="dcterms:W3CDTF">2010-02-24T09:14:00Z</dcterms:created>
  <dcterms:modified xsi:type="dcterms:W3CDTF">2019-06-06T21:57:00Z</dcterms:modified>
</cp:coreProperties>
</file>