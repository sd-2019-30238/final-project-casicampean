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690A86">
      <w:pPr>
        <w:pStyle w:val="Title"/>
        <w:jc w:val="right"/>
        <w:rPr>
          <w:rFonts w:ascii="Times New Roman" w:hAnsi="Times New Roman"/>
        </w:rPr>
      </w:pPr>
      <w:r>
        <w:t>Pet Hotel</w:t>
      </w:r>
    </w:p>
    <w:p w:rsidR="0085257A" w:rsidRPr="00B90E27" w:rsidRDefault="00951190">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951190"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951190">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1.1</w:t>
      </w:r>
      <w:r w:rsidRPr="00951190">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1.2</w:t>
      </w:r>
      <w:r w:rsidRPr="00951190">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1.3</w:t>
      </w:r>
      <w:r w:rsidRPr="00951190">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1.4</w:t>
      </w:r>
      <w:r w:rsidRPr="00951190">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1.5</w:t>
      </w:r>
      <w:r w:rsidRPr="00951190">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951190" w:rsidRDefault="006C5FBF">
      <w:pPr>
        <w:pStyle w:val="TOC1"/>
        <w:tabs>
          <w:tab w:val="left" w:pos="432"/>
        </w:tabs>
        <w:rPr>
          <w:rFonts w:ascii="Calibri" w:hAnsi="Calibri"/>
          <w:noProof/>
          <w:sz w:val="22"/>
          <w:szCs w:val="22"/>
          <w:lang w:val="ro-RO" w:eastAsia="ro-RO"/>
        </w:rPr>
      </w:pPr>
      <w:r w:rsidRPr="005656B5">
        <w:rPr>
          <w:noProof/>
        </w:rPr>
        <w:t>2.</w:t>
      </w:r>
      <w:r w:rsidRPr="00951190">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2.1</w:t>
      </w:r>
      <w:r w:rsidRPr="00951190">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2.2</w:t>
      </w:r>
      <w:r w:rsidRPr="00951190">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951190" w:rsidRDefault="006C5FBF">
      <w:pPr>
        <w:pStyle w:val="TOC1"/>
        <w:tabs>
          <w:tab w:val="left" w:pos="432"/>
        </w:tabs>
        <w:rPr>
          <w:rFonts w:ascii="Calibri" w:hAnsi="Calibri"/>
          <w:noProof/>
          <w:sz w:val="22"/>
          <w:szCs w:val="22"/>
          <w:lang w:val="ro-RO" w:eastAsia="ro-RO"/>
        </w:rPr>
      </w:pPr>
      <w:r w:rsidRPr="005656B5">
        <w:rPr>
          <w:noProof/>
        </w:rPr>
        <w:t>3.</w:t>
      </w:r>
      <w:r w:rsidRPr="00951190">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3.1</w:t>
      </w:r>
      <w:r w:rsidRPr="00951190">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3.2</w:t>
      </w:r>
      <w:r w:rsidRPr="00951190">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951190" w:rsidRDefault="006C5FBF">
      <w:pPr>
        <w:pStyle w:val="TOC2"/>
        <w:tabs>
          <w:tab w:val="left" w:pos="1000"/>
        </w:tabs>
        <w:rPr>
          <w:rFonts w:ascii="Calibri" w:hAnsi="Calibri"/>
          <w:noProof/>
          <w:sz w:val="22"/>
          <w:szCs w:val="22"/>
          <w:lang w:val="ro-RO" w:eastAsia="ro-RO"/>
        </w:rPr>
      </w:pPr>
      <w:r w:rsidRPr="005656B5">
        <w:rPr>
          <w:noProof/>
        </w:rPr>
        <w:t>3.3</w:t>
      </w:r>
      <w:r w:rsidRPr="00951190">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951190" w:rsidRDefault="006C5FBF">
      <w:pPr>
        <w:pStyle w:val="TOC1"/>
        <w:tabs>
          <w:tab w:val="left" w:pos="432"/>
        </w:tabs>
        <w:rPr>
          <w:rFonts w:ascii="Calibri" w:hAnsi="Calibri"/>
          <w:noProof/>
          <w:sz w:val="22"/>
          <w:szCs w:val="22"/>
          <w:lang w:val="ro-RO" w:eastAsia="ro-RO"/>
        </w:rPr>
      </w:pPr>
      <w:r w:rsidRPr="005656B5">
        <w:rPr>
          <w:noProof/>
        </w:rPr>
        <w:t>4.</w:t>
      </w:r>
      <w:r w:rsidRPr="00951190">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1930D4" w:rsidRDefault="001930D4" w:rsidP="001930D4">
      <w:pPr>
        <w:ind w:firstLine="720"/>
        <w:rPr>
          <w:sz w:val="24"/>
          <w:szCs w:val="24"/>
        </w:rPr>
      </w:pPr>
      <w:bookmarkStart w:id="5" w:name="_GoBack"/>
      <w:bookmarkEnd w:id="5"/>
      <w:r w:rsidRPr="00B1180A">
        <w:rPr>
          <w:sz w:val="24"/>
          <w:szCs w:val="24"/>
        </w:rPr>
        <w:t>Our animals are like family to us, but unfortunately we can’t bring them everywhere we go</w:t>
      </w:r>
      <w:r>
        <w:rPr>
          <w:sz w:val="24"/>
          <w:szCs w:val="24"/>
        </w:rPr>
        <w:t xml:space="preserve"> and</w:t>
      </w:r>
      <w:r w:rsidRPr="00B1180A">
        <w:rPr>
          <w:sz w:val="24"/>
          <w:szCs w:val="24"/>
        </w:rPr>
        <w:t xml:space="preserve"> we can’t let them home alone</w:t>
      </w:r>
      <w:r>
        <w:rPr>
          <w:sz w:val="24"/>
          <w:szCs w:val="24"/>
        </w:rPr>
        <w:t xml:space="preserve"> for a long time when we go somewhere far</w:t>
      </w:r>
      <w:r w:rsidRPr="00B1180A">
        <w:rPr>
          <w:sz w:val="24"/>
          <w:szCs w:val="24"/>
        </w:rPr>
        <w:t>.</w:t>
      </w:r>
      <w:r>
        <w:rPr>
          <w:sz w:val="24"/>
          <w:szCs w:val="24"/>
        </w:rPr>
        <w:t xml:space="preserve"> So this project aims to solve this problem by implementing an hotel application for pets, where you can leave your animal there while you are away from home for a longer period of time.</w:t>
      </w:r>
    </w:p>
    <w:p w:rsidR="001930D4" w:rsidRPr="001930D4" w:rsidRDefault="001930D4" w:rsidP="001930D4">
      <w:pPr>
        <w:ind w:firstLine="720"/>
        <w:rPr>
          <w:sz w:val="24"/>
          <w:szCs w:val="24"/>
        </w:rPr>
      </w:pPr>
      <w:r>
        <w:rPr>
          <w:sz w:val="24"/>
          <w:szCs w:val="24"/>
        </w:rPr>
        <w:t>This application will be used by every pet owner who wants to bring their animal at the hotel, and will also be used by the hotel staff.</w:t>
      </w:r>
    </w:p>
    <w:p w:rsidR="0085257A"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D10560" w:rsidRPr="00D10560" w:rsidRDefault="00D10560" w:rsidP="00D10560"/>
    <w:p w:rsidR="00AE2D6F" w:rsidRPr="00AE2D6F" w:rsidRDefault="00AE2D6F" w:rsidP="00D10560">
      <w:pPr>
        <w:rPr>
          <w:sz w:val="24"/>
          <w:szCs w:val="24"/>
        </w:rPr>
      </w:pPr>
      <w:r w:rsidRPr="00AE2D6F">
        <w:rPr>
          <w:sz w:val="24"/>
          <w:szCs w:val="24"/>
        </w:rPr>
        <w:t>The purpose of this project is to mak</w:t>
      </w:r>
      <w:r>
        <w:rPr>
          <w:sz w:val="24"/>
          <w:szCs w:val="24"/>
        </w:rPr>
        <w:t>e an easier connection between the</w:t>
      </w:r>
      <w:r w:rsidRPr="00AE2D6F">
        <w:rPr>
          <w:sz w:val="24"/>
          <w:szCs w:val="24"/>
        </w:rPr>
        <w:t xml:space="preserve"> Pet Hotel and it’s clients. Thi</w:t>
      </w:r>
      <w:r>
        <w:rPr>
          <w:sz w:val="24"/>
          <w:szCs w:val="24"/>
        </w:rPr>
        <w:t>s application will be used for clients and for hotel’s staff and they will have access to the necessary data.</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902A0B" w:rsidRPr="00902A0B" w:rsidRDefault="00D10560" w:rsidP="00902A0B">
      <w:pPr>
        <w:pStyle w:val="BodyText"/>
        <w:ind w:left="0"/>
      </w:pPr>
      <w:r>
        <w:t>The scope of this vision is to make it accessible for pet owners to leave their animal at the pet hotel when they are away.</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D10560" w:rsidRDefault="00D10560" w:rsidP="00902A0B">
      <w:pPr>
        <w:pStyle w:val="BodyText"/>
        <w:ind w:left="0"/>
      </w:pPr>
    </w:p>
    <w:p w:rsidR="00902A0B" w:rsidRDefault="00902A0B" w:rsidP="00902A0B">
      <w:pPr>
        <w:pStyle w:val="BodyText"/>
        <w:ind w:left="0"/>
      </w:pPr>
      <w:r>
        <w:t xml:space="preserve">Account- </w:t>
      </w:r>
      <w:r w:rsidR="00D10560">
        <w:t>two types: user and staff;</w:t>
      </w:r>
    </w:p>
    <w:p w:rsidR="00D10560" w:rsidRPr="00902A0B" w:rsidRDefault="00D10560" w:rsidP="00902A0B">
      <w:pPr>
        <w:pStyle w:val="BodyText"/>
        <w:ind w:left="0"/>
      </w:pPr>
      <w:r>
        <w:t>Animal- type of animal existent;</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951190" w:rsidRDefault="0085257A" w:rsidP="00F669DB">
            <w:pPr>
              <w:pStyle w:val="InfoBlue"/>
            </w:pPr>
            <w:r w:rsidRPr="00951190">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951190" w:rsidRDefault="0085257A" w:rsidP="00F669DB">
            <w:pPr>
              <w:pStyle w:val="InfoBlue"/>
            </w:pPr>
            <w:r w:rsidRPr="00951190">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951190" w:rsidRDefault="0085257A" w:rsidP="00F669DB">
            <w:pPr>
              <w:pStyle w:val="InfoBlue"/>
            </w:pPr>
            <w:r w:rsidRPr="00951190">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951190" w:rsidRDefault="0085257A" w:rsidP="00F669DB">
            <w:pPr>
              <w:pStyle w:val="InfoBlue"/>
            </w:pPr>
            <w:r w:rsidRPr="00951190">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r w:rsidRPr="00B90E27">
        <w:t xml:space="preserve">[Provide an overall statement summarizing, at the highest level, the unique position the product intends to fill in the </w:t>
      </w:r>
      <w:r w:rsidRPr="00B90E27">
        <w:lastRenderedPageBreak/>
        <w:t>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951190" w:rsidRDefault="0085257A" w:rsidP="00F669DB">
            <w:pPr>
              <w:pStyle w:val="InfoBlue"/>
            </w:pPr>
            <w:r w:rsidRPr="00951190">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951190" w:rsidRDefault="0085257A" w:rsidP="00F669DB">
            <w:pPr>
              <w:pStyle w:val="InfoBlue"/>
            </w:pPr>
            <w:r w:rsidRPr="00951190">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951190" w:rsidRDefault="0085257A" w:rsidP="00F669DB">
            <w:pPr>
              <w:pStyle w:val="InfoBlue"/>
            </w:pPr>
            <w:r w:rsidRPr="00951190">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951190" w:rsidRDefault="0085257A" w:rsidP="00F669DB">
            <w:pPr>
              <w:pStyle w:val="InfoBlue"/>
            </w:pPr>
            <w:r w:rsidRPr="00951190">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951190" w:rsidRDefault="0085257A" w:rsidP="00F669DB">
            <w:pPr>
              <w:pStyle w:val="InfoBlue"/>
            </w:pPr>
            <w:r w:rsidRPr="00951190">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951190" w:rsidRDefault="0085257A" w:rsidP="00F669DB">
            <w:pPr>
              <w:pStyle w:val="InfoBlue"/>
            </w:pPr>
            <w:r w:rsidRPr="00951190">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951190" w:rsidRDefault="0085257A" w:rsidP="00F669DB">
            <w:pPr>
              <w:pStyle w:val="InfoBlue"/>
            </w:pPr>
            <w:r w:rsidRPr="00951190">
              <w:t>[Name the stakeholder type.]</w:t>
            </w:r>
          </w:p>
        </w:tc>
        <w:tc>
          <w:tcPr>
            <w:tcW w:w="2610" w:type="dxa"/>
          </w:tcPr>
          <w:p w:rsidR="0085257A" w:rsidRPr="00951190" w:rsidRDefault="0085257A" w:rsidP="00F669DB">
            <w:pPr>
              <w:pStyle w:val="InfoBlue"/>
            </w:pPr>
            <w:r w:rsidRPr="00951190">
              <w:t>[Briefly describe the stakeholder.]</w:t>
            </w:r>
          </w:p>
        </w:tc>
        <w:tc>
          <w:tcPr>
            <w:tcW w:w="3960" w:type="dxa"/>
          </w:tcPr>
          <w:p w:rsidR="0085257A" w:rsidRPr="00951190" w:rsidRDefault="0085257A" w:rsidP="00F669DB">
            <w:pPr>
              <w:pStyle w:val="InfoBlue"/>
            </w:pPr>
            <w:r w:rsidRPr="00951190">
              <w:t>[Summarize the stakeholder’s key responsibilities with regard to the system being developed; that is, their interest as a stakeholder. For example, this stakeholder:</w:t>
            </w:r>
          </w:p>
          <w:p w:rsidR="0085257A" w:rsidRPr="00951190" w:rsidRDefault="0085257A" w:rsidP="00F669DB">
            <w:pPr>
              <w:pStyle w:val="InfoBlue"/>
            </w:pPr>
            <w:r w:rsidRPr="00951190">
              <w:t>ensures that the system will be maintainable</w:t>
            </w:r>
          </w:p>
          <w:p w:rsidR="0085257A" w:rsidRPr="00951190" w:rsidRDefault="0085257A" w:rsidP="00F669DB">
            <w:pPr>
              <w:pStyle w:val="InfoBlue"/>
            </w:pPr>
            <w:r w:rsidRPr="00951190">
              <w:t>ensures that there will be a market demand for the product’s features</w:t>
            </w:r>
          </w:p>
          <w:p w:rsidR="0085257A" w:rsidRPr="00951190" w:rsidRDefault="0085257A" w:rsidP="00F669DB">
            <w:pPr>
              <w:pStyle w:val="InfoBlue"/>
            </w:pPr>
            <w:r w:rsidRPr="00951190">
              <w:t>monitors the project’s progress</w:t>
            </w:r>
          </w:p>
          <w:p w:rsidR="0085257A" w:rsidRPr="00951190" w:rsidRDefault="0085257A" w:rsidP="00F669DB">
            <w:pPr>
              <w:pStyle w:val="InfoBlue"/>
            </w:pPr>
            <w:r w:rsidRPr="00951190">
              <w:t>approves funding</w:t>
            </w:r>
          </w:p>
          <w:p w:rsidR="0085257A" w:rsidRPr="00951190" w:rsidRDefault="0085257A" w:rsidP="00F669DB">
            <w:pPr>
              <w:pStyle w:val="InfoBlue"/>
            </w:pPr>
            <w:r w:rsidRPr="00951190">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951190" w:rsidRDefault="0085257A" w:rsidP="00F669DB">
            <w:pPr>
              <w:pStyle w:val="InfoBlue"/>
            </w:pPr>
            <w:r w:rsidRPr="00951190">
              <w:t>[Name the user type.]</w:t>
            </w:r>
          </w:p>
        </w:tc>
        <w:tc>
          <w:tcPr>
            <w:tcW w:w="1882" w:type="dxa"/>
          </w:tcPr>
          <w:p w:rsidR="0085257A" w:rsidRPr="00951190" w:rsidRDefault="0085257A" w:rsidP="00F669DB">
            <w:pPr>
              <w:pStyle w:val="InfoBlue"/>
            </w:pPr>
            <w:r w:rsidRPr="00951190">
              <w:t>[Briefly describe what they represent with respect to the system.]</w:t>
            </w:r>
          </w:p>
        </w:tc>
        <w:tc>
          <w:tcPr>
            <w:tcW w:w="3240" w:type="dxa"/>
          </w:tcPr>
          <w:p w:rsidR="0085257A" w:rsidRPr="00951190" w:rsidRDefault="0085257A" w:rsidP="00F669DB">
            <w:pPr>
              <w:pStyle w:val="InfoBlue"/>
            </w:pPr>
            <w:r w:rsidRPr="00951190">
              <w:t>[List the user’s key responsibilities with regard to the system being developed; for example:</w:t>
            </w:r>
          </w:p>
          <w:p w:rsidR="0085257A" w:rsidRPr="00951190" w:rsidRDefault="0085257A" w:rsidP="00F669DB">
            <w:pPr>
              <w:pStyle w:val="InfoBlue"/>
            </w:pPr>
            <w:r w:rsidRPr="00951190">
              <w:t>captures details</w:t>
            </w:r>
          </w:p>
          <w:p w:rsidR="0085257A" w:rsidRPr="00951190" w:rsidRDefault="0085257A" w:rsidP="00F669DB">
            <w:pPr>
              <w:pStyle w:val="InfoBlue"/>
            </w:pPr>
            <w:r w:rsidRPr="00951190">
              <w:lastRenderedPageBreak/>
              <w:t>produces reports</w:t>
            </w:r>
          </w:p>
          <w:p w:rsidR="0085257A" w:rsidRPr="00951190" w:rsidRDefault="0085257A" w:rsidP="00F669DB">
            <w:pPr>
              <w:pStyle w:val="InfoBlue"/>
            </w:pPr>
            <w:r w:rsidRPr="00951190">
              <w:t>coordinates work</w:t>
            </w:r>
          </w:p>
          <w:p w:rsidR="0085257A" w:rsidRPr="00951190" w:rsidRDefault="0085257A" w:rsidP="00F669DB">
            <w:pPr>
              <w:pStyle w:val="InfoBlue"/>
            </w:pPr>
            <w:r w:rsidRPr="00951190">
              <w:t>and so on]</w:t>
            </w:r>
          </w:p>
        </w:tc>
        <w:tc>
          <w:tcPr>
            <w:tcW w:w="2628" w:type="dxa"/>
          </w:tcPr>
          <w:p w:rsidR="0085257A" w:rsidRPr="00951190" w:rsidRDefault="0085257A" w:rsidP="00F669DB">
            <w:pPr>
              <w:pStyle w:val="InfoBlue"/>
            </w:pPr>
            <w:r w:rsidRPr="00951190">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27F" w:rsidRDefault="0067427F">
      <w:pPr>
        <w:spacing w:line="240" w:lineRule="auto"/>
      </w:pPr>
      <w:r>
        <w:separator/>
      </w:r>
    </w:p>
  </w:endnote>
  <w:endnote w:type="continuationSeparator" w:id="0">
    <w:p w:rsidR="0067427F" w:rsidRDefault="00674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951190">
            <w:fldChar w:fldCharType="begin"/>
          </w:r>
          <w:r w:rsidR="00951190">
            <w:instrText xml:space="preserve"> DATE \@ "yyyy" </w:instrText>
          </w:r>
          <w:r w:rsidR="00951190">
            <w:fldChar w:fldCharType="separate"/>
          </w:r>
          <w:r w:rsidR="00690A86">
            <w:rPr>
              <w:noProof/>
            </w:rPr>
            <w:t>2019</w:t>
          </w:r>
          <w:r w:rsidR="00951190">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A7480">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27F" w:rsidRDefault="0067427F">
      <w:pPr>
        <w:spacing w:line="240" w:lineRule="auto"/>
      </w:pPr>
      <w:r>
        <w:separator/>
      </w:r>
    </w:p>
  </w:footnote>
  <w:footnote w:type="continuationSeparator" w:id="0">
    <w:p w:rsidR="0067427F" w:rsidRDefault="00674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951190">
    <w:pPr>
      <w:pBdr>
        <w:bottom w:val="single" w:sz="6" w:space="1" w:color="auto"/>
      </w:pBdr>
      <w:jc w:val="right"/>
    </w:pPr>
    <w:fldSimple w:instr=" DOCPROPERTY &quot;Company&quot;  \* MERGEFORMAT ">
      <w:r w:rsidR="00AD439A">
        <w:rPr>
          <w:rFonts w:ascii="Arial" w:hAnsi="Arial"/>
          <w:b/>
          <w:sz w:val="36"/>
        </w:rPr>
        <w:t>&lt;Student Name&gt;</w:t>
      </w:r>
    </w:fldSimple>
  </w:p>
  <w:p w:rsidR="00AD439A" w:rsidRDefault="0095119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951190">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951190">
          <w:fldSimple w:instr=" TITLE  \* MERGEFORMAT ">
            <w:r w:rsidR="00AD439A">
              <w:t>Vision</w:t>
            </w:r>
          </w:fldSimple>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930D4"/>
    <w:rsid w:val="001C7458"/>
    <w:rsid w:val="001D42BB"/>
    <w:rsid w:val="005A3207"/>
    <w:rsid w:val="00600853"/>
    <w:rsid w:val="0067427F"/>
    <w:rsid w:val="00690A86"/>
    <w:rsid w:val="006C5FBF"/>
    <w:rsid w:val="0073239A"/>
    <w:rsid w:val="0085257A"/>
    <w:rsid w:val="00902A0B"/>
    <w:rsid w:val="00951190"/>
    <w:rsid w:val="009B5BF2"/>
    <w:rsid w:val="00A61AF1"/>
    <w:rsid w:val="00A61FD4"/>
    <w:rsid w:val="00AA7480"/>
    <w:rsid w:val="00AB15B2"/>
    <w:rsid w:val="00AD439A"/>
    <w:rsid w:val="00AE2D6F"/>
    <w:rsid w:val="00B56935"/>
    <w:rsid w:val="00B90E27"/>
    <w:rsid w:val="00B944EA"/>
    <w:rsid w:val="00BE1B76"/>
    <w:rsid w:val="00C24CF0"/>
    <w:rsid w:val="00C35D85"/>
    <w:rsid w:val="00D10560"/>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4E033"/>
  <w15:docId w15:val="{D9C1B5C1-2924-4CDA-A241-1A52553F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AD051-EFF9-4A17-A00B-E549D3C0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26</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Casiana Campean</cp:lastModifiedBy>
  <cp:revision>12</cp:revision>
  <cp:lastPrinted>2001-03-15T12:26:00Z</cp:lastPrinted>
  <dcterms:created xsi:type="dcterms:W3CDTF">2010-02-24T07:49:00Z</dcterms:created>
  <dcterms:modified xsi:type="dcterms:W3CDTF">2019-06-07T06:32:00Z</dcterms:modified>
</cp:coreProperties>
</file>